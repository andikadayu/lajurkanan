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99B49" w14:textId="1D2ADB54" w:rsidR="006E1B16" w:rsidRPr="00804330" w:rsidRDefault="00102E45" w:rsidP="00804330">
      <w:pPr>
        <w:spacing w:after="0" w:line="240" w:lineRule="auto"/>
        <w:rPr>
          <w:rFonts w:ascii="Times New Roman" w:hAnsi="Times New Roman"/>
          <w:b/>
          <w:color w:val="000000" w:themeColor="text1"/>
          <w:shd w:val="clear" w:color="auto" w:fill="FFFFFF"/>
        </w:rPr>
      </w:pPr>
      <w:r w:rsidRPr="00967318">
        <w:rPr>
          <w:rFonts w:ascii="Times New Roman" w:hAnsi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161D4460" wp14:editId="50B50FCD">
                <wp:simplePos x="0" y="0"/>
                <wp:positionH relativeFrom="column">
                  <wp:posOffset>1302196</wp:posOffset>
                </wp:positionH>
                <wp:positionV relativeFrom="paragraph">
                  <wp:posOffset>-122832</wp:posOffset>
                </wp:positionV>
                <wp:extent cx="3228975" cy="525101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8975" cy="5251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8486CCE" w14:textId="088C538B" w:rsidR="00DC6CAB" w:rsidRPr="00D13CEF" w:rsidRDefault="00DC6CAB" w:rsidP="00721D26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1D446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02.55pt;margin-top:-9.65pt;width:254.25pt;height:41.35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" filled="f" stroked="f">
                <v:textbox>
                  <w:txbxContent>
                    <w:p w14:paraId="78486CCE" w14:textId="088C538B" w:rsidR="00DC6CAB" w:rsidRPr="00D13CEF" w:rsidRDefault="00DC6CAB" w:rsidP="00721D26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Hlk483038663"/>
      <w:bookmarkEnd w:id="0"/>
    </w:p>
    <w:p w14:paraId="1DAA71BE" w14:textId="77777777" w:rsidR="00DC6CAB" w:rsidRDefault="00DC6CAB" w:rsidP="00102E45">
      <w:pPr>
        <w:tabs>
          <w:tab w:val="left" w:pos="3600"/>
        </w:tabs>
        <w:rPr>
          <w:rFonts w:ascii="Times New Roman" w:hAnsi="Times New Roman"/>
        </w:rPr>
      </w:pPr>
    </w:p>
    <w:p w14:paraId="3D878091" w14:textId="77777777" w:rsidR="00F734F3" w:rsidRDefault="00F734F3" w:rsidP="0076652D">
      <w:pPr>
        <w:tabs>
          <w:tab w:val="left" w:pos="3600"/>
        </w:tabs>
        <w:spacing w:after="0"/>
        <w:ind w:firstLine="720"/>
        <w:rPr>
          <w:rFonts w:ascii="Times New Roman" w:hAnsi="Times New Roman"/>
          <w:b/>
          <w:bCs/>
        </w:rPr>
      </w:pPr>
    </w:p>
    <w:p w14:paraId="1A088E60" w14:textId="77777777" w:rsidR="00757DB6" w:rsidRDefault="00757DB6" w:rsidP="001C4249">
      <w:pPr>
        <w:tabs>
          <w:tab w:val="left" w:pos="3600"/>
        </w:tabs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2F9449E8" w14:textId="0791381F" w:rsidR="00757DB6" w:rsidRDefault="00757DB6" w:rsidP="001C4249">
      <w:pPr>
        <w:tabs>
          <w:tab w:val="left" w:pos="3600"/>
        </w:tabs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6922B66E" w14:textId="73BD8A80" w:rsidR="00F75CF7" w:rsidRDefault="00F75CF7" w:rsidP="001C4249">
      <w:pPr>
        <w:tabs>
          <w:tab w:val="left" w:pos="3600"/>
        </w:tabs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</w:p>
    <w:sectPr w:rsidR="00F75CF7" w:rsidSect="00A66F2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8391" w:orient="landscape" w:code="11"/>
      <w:pgMar w:top="1411" w:right="1411" w:bottom="1411" w:left="1411" w:header="2448" w:footer="720" w:gutter="28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ECF1B" w14:textId="77777777" w:rsidR="00C44A16" w:rsidRDefault="00C44A16" w:rsidP="00A2791F">
      <w:pPr>
        <w:spacing w:after="0" w:line="240" w:lineRule="auto"/>
      </w:pPr>
      <w:r>
        <w:separator/>
      </w:r>
    </w:p>
  </w:endnote>
  <w:endnote w:type="continuationSeparator" w:id="0">
    <w:p w14:paraId="390F371D" w14:textId="77777777" w:rsidR="00C44A16" w:rsidRDefault="00C44A16" w:rsidP="00A279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73E13" w14:textId="77777777" w:rsidR="00731165" w:rsidRDefault="007311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F8AFA" w14:textId="77777777" w:rsidR="00731165" w:rsidRDefault="007311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5D682" w14:textId="77777777" w:rsidR="00731165" w:rsidRDefault="007311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CEEB7" w14:textId="77777777" w:rsidR="00C44A16" w:rsidRDefault="00C44A16" w:rsidP="00A2791F">
      <w:pPr>
        <w:spacing w:after="0" w:line="240" w:lineRule="auto"/>
      </w:pPr>
      <w:r>
        <w:separator/>
      </w:r>
    </w:p>
  </w:footnote>
  <w:footnote w:type="continuationSeparator" w:id="0">
    <w:p w14:paraId="0201D97F" w14:textId="77777777" w:rsidR="00C44A16" w:rsidRDefault="00C44A16" w:rsidP="00A279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1C7DB" w14:textId="77777777" w:rsidR="00D63179" w:rsidRDefault="00C44A16">
    <w:pPr>
      <w:pStyle w:val="Header"/>
    </w:pPr>
    <w:r>
      <w:rPr>
        <w:noProof/>
      </w:rPr>
      <w:pict w14:anchorId="35927F5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7" type="#_x0000_t75" alt="" style="position:absolute;margin-left:0;margin-top:0;width:439.9pt;height:412.35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9B2C8" w14:textId="6EE91765" w:rsidR="00D63179" w:rsidRDefault="00213C4E" w:rsidP="00A2791F">
    <w:pPr>
      <w:pStyle w:val="Header"/>
      <w:tabs>
        <w:tab w:val="clear" w:pos="4680"/>
        <w:tab w:val="clear" w:pos="9360"/>
      </w:tabs>
    </w:pPr>
    <w:r w:rsidRPr="00967318">
      <w:rPr>
        <w:rFonts w:ascii="Times New Roman" w:hAnsi="Times New Roman"/>
        <w:noProof/>
        <w:sz w:val="24"/>
        <w:szCs w:val="24"/>
        <w:lang w:val="id-ID"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73470C1" wp14:editId="45255776">
              <wp:simplePos x="0" y="0"/>
              <wp:positionH relativeFrom="column">
                <wp:posOffset>-545466</wp:posOffset>
              </wp:positionH>
              <wp:positionV relativeFrom="paragraph">
                <wp:posOffset>-40005</wp:posOffset>
              </wp:positionV>
              <wp:extent cx="6619875" cy="9525"/>
              <wp:effectExtent l="19050" t="19050" r="28575" b="28575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9875" cy="9525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4236E60" id="Straight Connector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.95pt,-3.15pt" to="478.3pt,-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" strokecolor="black [3200]" strokeweight="3pt">
              <v:stroke joinstyle="miter"/>
            </v:line>
          </w:pict>
        </mc:Fallback>
      </mc:AlternateContent>
    </w:r>
    <w:r w:rsidR="007C75BE">
      <w:rPr>
        <w:noProof/>
        <w:lang w:val="id-ID" w:eastAsia="id-ID"/>
      </w:rPr>
      <w:drawing>
        <wp:anchor distT="0" distB="0" distL="114300" distR="114300" simplePos="0" relativeHeight="251656192" behindDoc="1" locked="0" layoutInCell="1" allowOverlap="1" wp14:anchorId="66EFF259" wp14:editId="1281EDE3">
          <wp:simplePos x="0" y="0"/>
          <wp:positionH relativeFrom="column">
            <wp:posOffset>-193040</wp:posOffset>
          </wp:positionH>
          <wp:positionV relativeFrom="paragraph">
            <wp:posOffset>-1097280</wp:posOffset>
          </wp:positionV>
          <wp:extent cx="866775" cy="784018"/>
          <wp:effectExtent l="0" t="0" r="0" b="0"/>
          <wp:wrapNone/>
          <wp:docPr id="1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78401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31165"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02AF03C" wp14:editId="26BE6453">
              <wp:simplePos x="0" y="0"/>
              <wp:positionH relativeFrom="column">
                <wp:posOffset>1045210</wp:posOffset>
              </wp:positionH>
              <wp:positionV relativeFrom="paragraph">
                <wp:posOffset>-1287780</wp:posOffset>
              </wp:positionV>
              <wp:extent cx="4371975" cy="1257300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371975" cy="1257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E67924" w14:textId="61EC8859" w:rsidR="00D63179" w:rsidRPr="00731165" w:rsidRDefault="00D63179" w:rsidP="00065954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both"/>
                            <w:rPr>
                              <w:rFonts w:ascii="Book Antiqua" w:hAnsi="Book Antiqua"/>
                              <w:b/>
                              <w:noProof/>
                              <w:u w:val="single"/>
                            </w:rPr>
                          </w:pPr>
                          <w:r w:rsidRPr="00731165">
                            <w:rPr>
                              <w:rFonts w:ascii="Book Antiqua" w:hAnsi="Book Antiqua"/>
                              <w:b/>
                              <w:noProof/>
                              <w:u w:val="single"/>
                            </w:rPr>
                            <w:t xml:space="preserve">CV. GLOBAL </w:t>
                          </w:r>
                          <w:r w:rsidRPr="00731165">
                            <w:rPr>
                              <w:rFonts w:ascii="Times New Roman" w:hAnsi="Times New Roman"/>
                              <w:b/>
                              <w:noProof/>
                              <w:u w:val="single"/>
                            </w:rPr>
                            <w:t>SOLUSINDO</w:t>
                          </w:r>
                        </w:p>
                        <w:p w14:paraId="4A37A79B" w14:textId="4073445C" w:rsidR="00731165" w:rsidRPr="00731165" w:rsidRDefault="00731165" w:rsidP="00065954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both"/>
                            <w:rPr>
                              <w:rFonts w:ascii="Times New Roman" w:hAnsi="Times New Roman"/>
                              <w:b/>
                              <w:i/>
                              <w:color w:val="3366FF"/>
                              <w:sz w:val="20"/>
                              <w:szCs w:val="20"/>
                              <w:lang w:val="id-ID"/>
                            </w:rPr>
                          </w:pPr>
                          <w:r w:rsidRPr="00731165">
                            <w:rPr>
                              <w:rFonts w:ascii="Times New Roman" w:hAnsi="Times New Roman"/>
                              <w:b/>
                              <w:i/>
                              <w:noProof/>
                              <w:color w:val="3366FF"/>
                              <w:sz w:val="20"/>
                              <w:szCs w:val="20"/>
                            </w:rPr>
                            <w:t>IT Research, Software Developer</w:t>
                          </w:r>
                          <w:r w:rsidRPr="00731165">
                            <w:rPr>
                              <w:rFonts w:ascii="Times New Roman" w:hAnsi="Times New Roman"/>
                              <w:b/>
                              <w:i/>
                              <w:noProof/>
                              <w:color w:val="3366FF"/>
                              <w:sz w:val="20"/>
                              <w:szCs w:val="20"/>
                              <w:lang w:val="id-ID"/>
                            </w:rPr>
                            <w:t xml:space="preserve"> &amp; Automation Systems</w:t>
                          </w:r>
                        </w:p>
                        <w:p w14:paraId="00D926A8" w14:textId="265885D8" w:rsidR="00D63179" w:rsidRDefault="00D63179" w:rsidP="00C27038">
                          <w:pPr>
                            <w:widowControl w:val="0"/>
                            <w:overflowPunct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both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C2703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Alamat Kantor</w:t>
                          </w:r>
                          <w:proofErr w:type="gramStart"/>
                          <w:r w:rsidRPr="00C2703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ab/>
                            <w:t>:Ruko</w:t>
                          </w:r>
                          <w:proofErr w:type="gramEnd"/>
                          <w:r w:rsidRPr="00C2703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r w:rsidR="00FA4B34" w:rsidRPr="00C27038">
                            <w:rPr>
                              <w:rFonts w:ascii="Times New Roman" w:hAnsi="Times New Roman"/>
                              <w:sz w:val="20"/>
                              <w:szCs w:val="20"/>
                              <w:lang w:val="id-ID"/>
                            </w:rPr>
                            <w:t xml:space="preserve">JL. </w:t>
                          </w:r>
                          <w:r w:rsidR="00721D26" w:rsidRPr="00C2703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Candi </w:t>
                          </w:r>
                          <w:proofErr w:type="spellStart"/>
                          <w:r w:rsidR="00721D26" w:rsidRPr="00C2703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Panggung</w:t>
                          </w:r>
                          <w:proofErr w:type="spellEnd"/>
                          <w:r w:rsidR="00721D26" w:rsidRPr="00C2703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No. 45c</w:t>
                          </w:r>
                          <w:r w:rsidRPr="00C2703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Kota Malang</w:t>
                          </w:r>
                        </w:p>
                        <w:p w14:paraId="2D1385CA" w14:textId="4B5EA6DA" w:rsidR="00731165" w:rsidRPr="00C27038" w:rsidRDefault="00731165" w:rsidP="00731165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/>
                            <w:jc w:val="both"/>
                            <w:rPr>
                              <w:rStyle w:val="Emphasis"/>
                              <w:rFonts w:ascii="Times New Roman" w:hAnsi="Times New Roman"/>
                              <w:b/>
                              <w:i w:val="0"/>
                              <w:iCs/>
                              <w:sz w:val="20"/>
                              <w:szCs w:val="20"/>
                            </w:rPr>
                          </w:pPr>
                          <w:proofErr w:type="spellStart"/>
                          <w:r w:rsidRPr="00065954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Nomo</w:t>
                          </w:r>
                          <w: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r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Ijin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ab/>
                            <w:t>:</w:t>
                          </w:r>
                          <w:r w:rsidRPr="00065954">
                            <w:rPr>
                              <w:rStyle w:val="Emphasis"/>
                              <w:rFonts w:ascii="Times New Roman" w:hAnsi="Times New Roman"/>
                              <w:i w:val="0"/>
                              <w:iCs/>
                              <w:sz w:val="20"/>
                              <w:szCs w:val="20"/>
                            </w:rPr>
                            <w:t>503/0540/SIUP-K/421.302/2015</w:t>
                          </w:r>
                        </w:p>
                        <w:p w14:paraId="25ACAC43" w14:textId="55C171F9" w:rsidR="00D63179" w:rsidRPr="00C27038" w:rsidRDefault="00D63179" w:rsidP="00065954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/>
                            <w:jc w:val="both"/>
                            <w:rPr>
                              <w:rFonts w:ascii="Times New Roman" w:hAnsi="Times New Roman"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proofErr w:type="spellStart"/>
                          <w:r w:rsidRPr="00C2703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Telepon</w:t>
                          </w:r>
                          <w:proofErr w:type="spellEnd"/>
                          <w:r w:rsidRPr="00C2703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ab/>
                          </w:r>
                          <w:r w:rsidRPr="00C2703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ab/>
                            <w:t>:</w:t>
                          </w:r>
                          <w:r w:rsidR="00076A84" w:rsidRPr="00C2703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081312212015</w:t>
                          </w:r>
                          <w:r w:rsidR="0066527C" w:rsidRPr="00C2703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/ 0822 6419 4580 (Customer Care)</w:t>
                          </w:r>
                        </w:p>
                        <w:p w14:paraId="6C5946C7" w14:textId="77777777" w:rsidR="00D63179" w:rsidRPr="00C27038" w:rsidRDefault="00D63179" w:rsidP="00065954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/>
                            <w:jc w:val="both"/>
                            <w:rPr>
                              <w:rFonts w:ascii="Times New Roman" w:hAnsi="Times New Roman"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 w:rsidRPr="00C2703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Email</w:t>
                          </w:r>
                          <w:r w:rsidRPr="00C2703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ab/>
                          </w:r>
                          <w:r w:rsidRPr="00C2703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ab/>
                            <w:t>:</w:t>
                          </w:r>
                          <w:hyperlink r:id="rId2" w:history="1">
                            <w:r w:rsidRPr="00C27038">
                              <w:rPr>
                                <w:rStyle w:val="Hyperlink"/>
                                <w:rFonts w:ascii="Times New Roman" w:hAnsi="Times New Roman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  <w:t>admin@cv-globalsolusindo.com</w:t>
                            </w:r>
                          </w:hyperlink>
                          <w:r w:rsidRPr="00C27038">
                            <w:rPr>
                              <w:rFonts w:ascii="Times New Roman" w:hAnsi="Times New Roman"/>
                              <w:i/>
                              <w:iCs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  <w:p w14:paraId="37FD2DBA" w14:textId="77777777" w:rsidR="00D63179" w:rsidRPr="00C27038" w:rsidRDefault="00D63179" w:rsidP="00065954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/>
                            <w:jc w:val="both"/>
                            <w:rPr>
                              <w:rFonts w:ascii="Times New Roman" w:hAnsi="Times New Roman"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 w:rsidRPr="00C2703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Website</w:t>
                          </w:r>
                          <w:r w:rsidRPr="00C2703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ab/>
                          </w:r>
                          <w:proofErr w:type="gramStart"/>
                          <w:r w:rsidRPr="00C2703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ab/>
                            <w:t>:www.cv-globalsolusindo.com</w:t>
                          </w:r>
                          <w:proofErr w:type="gramEnd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02AF03C" id="Rectangle 2" o:spid="_x0000_s1027" style="position:absolute;margin-left:82.3pt;margin-top:-101.4pt;width:344.25pt;height:9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" filled="f" stroked="f">
              <v:textbox>
                <w:txbxContent>
                  <w:p w14:paraId="5EE67924" w14:textId="61EC8859" w:rsidR="00D63179" w:rsidRPr="00731165" w:rsidRDefault="00D63179" w:rsidP="0006595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jc w:val="both"/>
                      <w:rPr>
                        <w:rFonts w:ascii="Book Antiqua" w:hAnsi="Book Antiqua"/>
                        <w:b/>
                        <w:noProof/>
                        <w:u w:val="single"/>
                      </w:rPr>
                    </w:pPr>
                    <w:r w:rsidRPr="00731165">
                      <w:rPr>
                        <w:rFonts w:ascii="Book Antiqua" w:hAnsi="Book Antiqua"/>
                        <w:b/>
                        <w:noProof/>
                        <w:u w:val="single"/>
                      </w:rPr>
                      <w:t xml:space="preserve">CV. GLOBAL </w:t>
                    </w:r>
                    <w:r w:rsidRPr="00731165">
                      <w:rPr>
                        <w:rFonts w:ascii="Times New Roman" w:hAnsi="Times New Roman"/>
                        <w:b/>
                        <w:noProof/>
                        <w:u w:val="single"/>
                      </w:rPr>
                      <w:t>SOLUSINDO</w:t>
                    </w:r>
                  </w:p>
                  <w:p w14:paraId="4A37A79B" w14:textId="4073445C" w:rsidR="00731165" w:rsidRPr="00731165" w:rsidRDefault="00731165" w:rsidP="0006595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jc w:val="both"/>
                      <w:rPr>
                        <w:rFonts w:ascii="Times New Roman" w:hAnsi="Times New Roman"/>
                        <w:b/>
                        <w:i/>
                        <w:color w:val="3366FF"/>
                        <w:sz w:val="20"/>
                        <w:szCs w:val="20"/>
                        <w:lang w:val="id-ID"/>
                      </w:rPr>
                    </w:pPr>
                    <w:r w:rsidRPr="00731165">
                      <w:rPr>
                        <w:rFonts w:ascii="Times New Roman" w:hAnsi="Times New Roman"/>
                        <w:b/>
                        <w:i/>
                        <w:noProof/>
                        <w:color w:val="3366FF"/>
                        <w:sz w:val="20"/>
                        <w:szCs w:val="20"/>
                      </w:rPr>
                      <w:t>IT Research, Software Developer</w:t>
                    </w:r>
                    <w:r w:rsidRPr="00731165">
                      <w:rPr>
                        <w:rFonts w:ascii="Times New Roman" w:hAnsi="Times New Roman"/>
                        <w:b/>
                        <w:i/>
                        <w:noProof/>
                        <w:color w:val="3366FF"/>
                        <w:sz w:val="20"/>
                        <w:szCs w:val="20"/>
                        <w:lang w:val="id-ID"/>
                      </w:rPr>
                      <w:t xml:space="preserve"> &amp; Automation Systems</w:t>
                    </w:r>
                  </w:p>
                  <w:p w14:paraId="00D926A8" w14:textId="265885D8" w:rsidR="00D63179" w:rsidRDefault="00D63179" w:rsidP="00C27038">
                    <w:pPr>
                      <w:widowControl w:val="0"/>
                      <w:overflowPunct w:val="0"/>
                      <w:autoSpaceDE w:val="0"/>
                      <w:autoSpaceDN w:val="0"/>
                      <w:adjustRightInd w:val="0"/>
                      <w:spacing w:after="0" w:line="240" w:lineRule="auto"/>
                      <w:jc w:val="both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C27038">
                      <w:rPr>
                        <w:rFonts w:ascii="Times New Roman" w:hAnsi="Times New Roman"/>
                        <w:sz w:val="20"/>
                        <w:szCs w:val="20"/>
                      </w:rPr>
                      <w:t>Alamat Kantor</w:t>
                    </w:r>
                    <w:proofErr w:type="gramStart"/>
                    <w:r w:rsidRPr="00C27038">
                      <w:rPr>
                        <w:rFonts w:ascii="Times New Roman" w:hAnsi="Times New Roman"/>
                        <w:sz w:val="20"/>
                        <w:szCs w:val="20"/>
                      </w:rPr>
                      <w:tab/>
                      <w:t>:Ruko</w:t>
                    </w:r>
                    <w:proofErr w:type="gramEnd"/>
                    <w:r w:rsidRPr="00C2703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r w:rsidR="00FA4B34" w:rsidRPr="00C27038">
                      <w:rPr>
                        <w:rFonts w:ascii="Times New Roman" w:hAnsi="Times New Roman"/>
                        <w:sz w:val="20"/>
                        <w:szCs w:val="20"/>
                        <w:lang w:val="id-ID"/>
                      </w:rPr>
                      <w:t xml:space="preserve">JL. </w:t>
                    </w:r>
                    <w:r w:rsidR="00721D26" w:rsidRPr="00C2703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Candi </w:t>
                    </w:r>
                    <w:proofErr w:type="spellStart"/>
                    <w:r w:rsidR="00721D26" w:rsidRPr="00C27038">
                      <w:rPr>
                        <w:rFonts w:ascii="Times New Roman" w:hAnsi="Times New Roman"/>
                        <w:sz w:val="20"/>
                        <w:szCs w:val="20"/>
                      </w:rPr>
                      <w:t>Panggung</w:t>
                    </w:r>
                    <w:proofErr w:type="spellEnd"/>
                    <w:r w:rsidR="00721D26" w:rsidRPr="00C2703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No. 45c</w:t>
                    </w:r>
                    <w:r w:rsidRPr="00C2703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Kota Malang</w:t>
                    </w:r>
                  </w:p>
                  <w:p w14:paraId="2D1385CA" w14:textId="4B5EA6DA" w:rsidR="00731165" w:rsidRPr="00C27038" w:rsidRDefault="00731165" w:rsidP="00731165">
                    <w:pPr>
                      <w:widowControl w:val="0"/>
                      <w:autoSpaceDE w:val="0"/>
                      <w:autoSpaceDN w:val="0"/>
                      <w:adjustRightInd w:val="0"/>
                      <w:spacing w:after="0"/>
                      <w:jc w:val="both"/>
                      <w:rPr>
                        <w:rStyle w:val="Emphasis"/>
                        <w:rFonts w:ascii="Times New Roman" w:hAnsi="Times New Roman"/>
                        <w:b/>
                        <w:i w:val="0"/>
                        <w:iCs/>
                        <w:sz w:val="20"/>
                        <w:szCs w:val="20"/>
                      </w:rPr>
                    </w:pPr>
                    <w:proofErr w:type="spellStart"/>
                    <w:r w:rsidRPr="00065954">
                      <w:rPr>
                        <w:rFonts w:ascii="Times New Roman" w:hAnsi="Times New Roman"/>
                        <w:sz w:val="20"/>
                        <w:szCs w:val="20"/>
                      </w:rPr>
                      <w:t>Nomo</w:t>
                    </w:r>
                    <w:r>
                      <w:rPr>
                        <w:rFonts w:ascii="Times New Roman" w:hAnsi="Times New Roman"/>
                        <w:sz w:val="20"/>
                        <w:szCs w:val="20"/>
                      </w:rPr>
                      <w:t>r</w:t>
                    </w:r>
                    <w:proofErr w:type="spellEnd"/>
                    <w:r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/>
                        <w:sz w:val="20"/>
                        <w:szCs w:val="20"/>
                      </w:rPr>
                      <w:t>Ijin</w:t>
                    </w:r>
                    <w:proofErr w:type="spellEnd"/>
                    <w:r>
                      <w:rPr>
                        <w:rFonts w:ascii="Times New Roman" w:hAnsi="Times New Roman"/>
                        <w:sz w:val="20"/>
                        <w:szCs w:val="20"/>
                      </w:rPr>
                      <w:tab/>
                      <w:t>:</w:t>
                    </w:r>
                    <w:r w:rsidRPr="00065954">
                      <w:rPr>
                        <w:rStyle w:val="Emphasis"/>
                        <w:rFonts w:ascii="Times New Roman" w:hAnsi="Times New Roman"/>
                        <w:i w:val="0"/>
                        <w:iCs/>
                        <w:sz w:val="20"/>
                        <w:szCs w:val="20"/>
                      </w:rPr>
                      <w:t>503/0540/SIUP-K/421.302/2015</w:t>
                    </w:r>
                  </w:p>
                  <w:p w14:paraId="25ACAC43" w14:textId="55C171F9" w:rsidR="00D63179" w:rsidRPr="00C27038" w:rsidRDefault="00D63179" w:rsidP="00065954">
                    <w:pPr>
                      <w:widowControl w:val="0"/>
                      <w:autoSpaceDE w:val="0"/>
                      <w:autoSpaceDN w:val="0"/>
                      <w:adjustRightInd w:val="0"/>
                      <w:spacing w:after="0"/>
                      <w:jc w:val="both"/>
                      <w:rPr>
                        <w:rFonts w:ascii="Times New Roman" w:hAnsi="Times New Roman"/>
                        <w:i/>
                        <w:iCs/>
                        <w:sz w:val="20"/>
                        <w:szCs w:val="20"/>
                      </w:rPr>
                    </w:pPr>
                    <w:proofErr w:type="spellStart"/>
                    <w:r w:rsidRPr="00C27038">
                      <w:rPr>
                        <w:rFonts w:ascii="Times New Roman" w:hAnsi="Times New Roman"/>
                        <w:sz w:val="20"/>
                        <w:szCs w:val="20"/>
                      </w:rPr>
                      <w:t>Telepon</w:t>
                    </w:r>
                    <w:proofErr w:type="spellEnd"/>
                    <w:r w:rsidRPr="00C27038">
                      <w:rPr>
                        <w:rFonts w:ascii="Times New Roman" w:hAnsi="Times New Roman"/>
                        <w:sz w:val="20"/>
                        <w:szCs w:val="20"/>
                      </w:rPr>
                      <w:tab/>
                    </w:r>
                    <w:r w:rsidRPr="00C27038">
                      <w:rPr>
                        <w:rFonts w:ascii="Times New Roman" w:hAnsi="Times New Roman"/>
                        <w:sz w:val="20"/>
                        <w:szCs w:val="20"/>
                      </w:rPr>
                      <w:tab/>
                      <w:t>:</w:t>
                    </w:r>
                    <w:r w:rsidR="00076A84" w:rsidRPr="00C2703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081312212015</w:t>
                    </w:r>
                    <w:r w:rsidR="0066527C" w:rsidRPr="00C2703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/ 0822 6419 4580 (Customer Care)</w:t>
                    </w:r>
                  </w:p>
                  <w:p w14:paraId="6C5946C7" w14:textId="77777777" w:rsidR="00D63179" w:rsidRPr="00C27038" w:rsidRDefault="00D63179" w:rsidP="00065954">
                    <w:pPr>
                      <w:widowControl w:val="0"/>
                      <w:autoSpaceDE w:val="0"/>
                      <w:autoSpaceDN w:val="0"/>
                      <w:adjustRightInd w:val="0"/>
                      <w:spacing w:after="0"/>
                      <w:jc w:val="both"/>
                      <w:rPr>
                        <w:rFonts w:ascii="Times New Roman" w:hAnsi="Times New Roman"/>
                        <w:i/>
                        <w:iCs/>
                        <w:sz w:val="20"/>
                        <w:szCs w:val="20"/>
                      </w:rPr>
                    </w:pPr>
                    <w:r w:rsidRPr="00C27038">
                      <w:rPr>
                        <w:rFonts w:ascii="Times New Roman" w:hAnsi="Times New Roman"/>
                        <w:sz w:val="20"/>
                        <w:szCs w:val="20"/>
                      </w:rPr>
                      <w:t>Email</w:t>
                    </w:r>
                    <w:r w:rsidRPr="00C27038">
                      <w:rPr>
                        <w:rFonts w:ascii="Times New Roman" w:hAnsi="Times New Roman"/>
                        <w:sz w:val="20"/>
                        <w:szCs w:val="20"/>
                      </w:rPr>
                      <w:tab/>
                    </w:r>
                    <w:r w:rsidRPr="00C27038">
                      <w:rPr>
                        <w:rFonts w:ascii="Times New Roman" w:hAnsi="Times New Roman"/>
                        <w:sz w:val="20"/>
                        <w:szCs w:val="20"/>
                      </w:rPr>
                      <w:tab/>
                      <w:t>:</w:t>
                    </w:r>
                    <w:hyperlink r:id="rId3" w:history="1">
                      <w:r w:rsidRPr="00C27038">
                        <w:rPr>
                          <w:rStyle w:val="Hyperlink"/>
                          <w:rFonts w:ascii="Times New Roman" w:hAnsi="Times New Roman"/>
                          <w:color w:val="auto"/>
                          <w:sz w:val="20"/>
                          <w:szCs w:val="20"/>
                          <w:u w:val="none"/>
                        </w:rPr>
                        <w:t>admin@cv-globalsolusindo.com</w:t>
                      </w:r>
                    </w:hyperlink>
                    <w:r w:rsidRPr="00C27038">
                      <w:rPr>
                        <w:rFonts w:ascii="Times New Roman" w:hAnsi="Times New Roman"/>
                        <w:i/>
                        <w:iCs/>
                        <w:sz w:val="20"/>
                        <w:szCs w:val="20"/>
                      </w:rPr>
                      <w:t xml:space="preserve"> </w:t>
                    </w:r>
                  </w:p>
                  <w:p w14:paraId="37FD2DBA" w14:textId="77777777" w:rsidR="00D63179" w:rsidRPr="00C27038" w:rsidRDefault="00D63179" w:rsidP="00065954">
                    <w:pPr>
                      <w:widowControl w:val="0"/>
                      <w:autoSpaceDE w:val="0"/>
                      <w:autoSpaceDN w:val="0"/>
                      <w:adjustRightInd w:val="0"/>
                      <w:spacing w:after="0"/>
                      <w:jc w:val="both"/>
                      <w:rPr>
                        <w:rFonts w:ascii="Times New Roman" w:hAnsi="Times New Roman"/>
                        <w:i/>
                        <w:iCs/>
                        <w:sz w:val="20"/>
                        <w:szCs w:val="20"/>
                      </w:rPr>
                    </w:pPr>
                    <w:r w:rsidRPr="00C27038">
                      <w:rPr>
                        <w:rFonts w:ascii="Times New Roman" w:hAnsi="Times New Roman"/>
                        <w:sz w:val="20"/>
                        <w:szCs w:val="20"/>
                      </w:rPr>
                      <w:t>Website</w:t>
                    </w:r>
                    <w:r w:rsidRPr="00C27038">
                      <w:rPr>
                        <w:rFonts w:ascii="Times New Roman" w:hAnsi="Times New Roman"/>
                        <w:sz w:val="20"/>
                        <w:szCs w:val="20"/>
                      </w:rPr>
                      <w:tab/>
                    </w:r>
                    <w:proofErr w:type="gramStart"/>
                    <w:r w:rsidRPr="00C27038">
                      <w:rPr>
                        <w:rFonts w:ascii="Times New Roman" w:hAnsi="Times New Roman"/>
                        <w:sz w:val="20"/>
                        <w:szCs w:val="20"/>
                      </w:rPr>
                      <w:tab/>
                      <w:t>:www.cv-globalsolusindo.com</w:t>
                    </w:r>
                    <w:proofErr w:type="gramEnd"/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624EC" w14:textId="77777777" w:rsidR="00D63179" w:rsidRDefault="00C44A16">
    <w:pPr>
      <w:pStyle w:val="Header"/>
    </w:pPr>
    <w:r>
      <w:rPr>
        <w:noProof/>
      </w:rPr>
      <w:pict w14:anchorId="2B253CE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alt="" style="position:absolute;margin-left:0;margin-top:0;width:439.9pt;height:412.35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41E2C"/>
    <w:multiLevelType w:val="hybridMultilevel"/>
    <w:tmpl w:val="3DAEA4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63B6"/>
    <w:multiLevelType w:val="hybridMultilevel"/>
    <w:tmpl w:val="FA846698"/>
    <w:lvl w:ilvl="0" w:tplc="CBACFAAA">
      <w:start w:val="10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268E8"/>
    <w:multiLevelType w:val="hybridMultilevel"/>
    <w:tmpl w:val="C3E49402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DAD60FC"/>
    <w:multiLevelType w:val="hybridMultilevel"/>
    <w:tmpl w:val="C3B452DC"/>
    <w:lvl w:ilvl="0" w:tplc="4BA0C4F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66646"/>
    <w:multiLevelType w:val="hybridMultilevel"/>
    <w:tmpl w:val="47502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7559F3"/>
    <w:multiLevelType w:val="hybridMultilevel"/>
    <w:tmpl w:val="F8D0CADE"/>
    <w:lvl w:ilvl="0" w:tplc="04941C0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C85430"/>
    <w:multiLevelType w:val="hybridMultilevel"/>
    <w:tmpl w:val="0038C74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F81FAC"/>
    <w:multiLevelType w:val="hybridMultilevel"/>
    <w:tmpl w:val="2CA040F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0AC1F48"/>
    <w:multiLevelType w:val="hybridMultilevel"/>
    <w:tmpl w:val="54D28AF6"/>
    <w:lvl w:ilvl="0" w:tplc="DF6AA3B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942D80"/>
    <w:multiLevelType w:val="hybridMultilevel"/>
    <w:tmpl w:val="2E000772"/>
    <w:lvl w:ilvl="0" w:tplc="24DC85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963723D"/>
    <w:multiLevelType w:val="hybridMultilevel"/>
    <w:tmpl w:val="E03CF99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F21899"/>
    <w:multiLevelType w:val="hybridMultilevel"/>
    <w:tmpl w:val="DED4033C"/>
    <w:lvl w:ilvl="0" w:tplc="6D224C8C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F073142"/>
    <w:multiLevelType w:val="hybridMultilevel"/>
    <w:tmpl w:val="BA3AB318"/>
    <w:lvl w:ilvl="0" w:tplc="4BA0C4F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895EF8"/>
    <w:multiLevelType w:val="hybridMultilevel"/>
    <w:tmpl w:val="3F4239AC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496C743A"/>
    <w:multiLevelType w:val="hybridMultilevel"/>
    <w:tmpl w:val="678AB5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234CC9"/>
    <w:multiLevelType w:val="hybridMultilevel"/>
    <w:tmpl w:val="1B54B968"/>
    <w:lvl w:ilvl="0" w:tplc="0C2A1E12">
      <w:numFmt w:val="bullet"/>
      <w:lvlText w:val="-"/>
      <w:lvlJc w:val="left"/>
      <w:pPr>
        <w:ind w:left="1778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6" w15:restartNumberingAfterBreak="0">
    <w:nsid w:val="4E32071D"/>
    <w:multiLevelType w:val="hybridMultilevel"/>
    <w:tmpl w:val="05D657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012DEF"/>
    <w:multiLevelType w:val="hybridMultilevel"/>
    <w:tmpl w:val="201E8C1C"/>
    <w:lvl w:ilvl="0" w:tplc="679400A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5A7CB1"/>
    <w:multiLevelType w:val="hybridMultilevel"/>
    <w:tmpl w:val="2878CDEA"/>
    <w:lvl w:ilvl="0" w:tplc="403C99BC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D32845"/>
    <w:multiLevelType w:val="hybridMultilevel"/>
    <w:tmpl w:val="FE30286C"/>
    <w:lvl w:ilvl="0" w:tplc="D84460C6">
      <w:start w:val="10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A52BBD"/>
    <w:multiLevelType w:val="hybridMultilevel"/>
    <w:tmpl w:val="AB8EFD0E"/>
    <w:lvl w:ilvl="0" w:tplc="0C78B6AE">
      <w:start w:val="2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F417890"/>
    <w:multiLevelType w:val="hybridMultilevel"/>
    <w:tmpl w:val="0CF68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F315CB"/>
    <w:multiLevelType w:val="hybridMultilevel"/>
    <w:tmpl w:val="84F8A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756525"/>
    <w:multiLevelType w:val="hybridMultilevel"/>
    <w:tmpl w:val="EE92EE72"/>
    <w:lvl w:ilvl="0" w:tplc="B5004382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D367ECD"/>
    <w:multiLevelType w:val="hybridMultilevel"/>
    <w:tmpl w:val="AE208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E662C8"/>
    <w:multiLevelType w:val="hybridMultilevel"/>
    <w:tmpl w:val="35B6D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BC3DEA"/>
    <w:multiLevelType w:val="hybridMultilevel"/>
    <w:tmpl w:val="47A8854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217E7D"/>
    <w:multiLevelType w:val="hybridMultilevel"/>
    <w:tmpl w:val="B72C8B9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3B46B6"/>
    <w:multiLevelType w:val="hybridMultilevel"/>
    <w:tmpl w:val="DED4033C"/>
    <w:lvl w:ilvl="0" w:tplc="6D224C8C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18"/>
  </w:num>
  <w:num w:numId="4">
    <w:abstractNumId w:val="25"/>
  </w:num>
  <w:num w:numId="5">
    <w:abstractNumId w:val="24"/>
  </w:num>
  <w:num w:numId="6">
    <w:abstractNumId w:val="13"/>
  </w:num>
  <w:num w:numId="7">
    <w:abstractNumId w:val="23"/>
  </w:num>
  <w:num w:numId="8">
    <w:abstractNumId w:val="1"/>
  </w:num>
  <w:num w:numId="9">
    <w:abstractNumId w:val="2"/>
  </w:num>
  <w:num w:numId="10">
    <w:abstractNumId w:val="6"/>
  </w:num>
  <w:num w:numId="11">
    <w:abstractNumId w:val="27"/>
  </w:num>
  <w:num w:numId="12">
    <w:abstractNumId w:val="26"/>
  </w:num>
  <w:num w:numId="13">
    <w:abstractNumId w:val="19"/>
  </w:num>
  <w:num w:numId="14">
    <w:abstractNumId w:val="8"/>
  </w:num>
  <w:num w:numId="15">
    <w:abstractNumId w:val="21"/>
  </w:num>
  <w:num w:numId="16">
    <w:abstractNumId w:val="3"/>
  </w:num>
  <w:num w:numId="17">
    <w:abstractNumId w:val="12"/>
  </w:num>
  <w:num w:numId="18">
    <w:abstractNumId w:val="14"/>
  </w:num>
  <w:num w:numId="19">
    <w:abstractNumId w:val="22"/>
  </w:num>
  <w:num w:numId="20">
    <w:abstractNumId w:val="17"/>
  </w:num>
  <w:num w:numId="21">
    <w:abstractNumId w:val="28"/>
  </w:num>
  <w:num w:numId="22">
    <w:abstractNumId w:val="7"/>
  </w:num>
  <w:num w:numId="23">
    <w:abstractNumId w:val="0"/>
  </w:num>
  <w:num w:numId="24">
    <w:abstractNumId w:val="15"/>
  </w:num>
  <w:num w:numId="25">
    <w:abstractNumId w:val="10"/>
  </w:num>
  <w:num w:numId="26">
    <w:abstractNumId w:val="9"/>
  </w:num>
  <w:num w:numId="27">
    <w:abstractNumId w:val="20"/>
  </w:num>
  <w:num w:numId="28">
    <w:abstractNumId w:val="11"/>
  </w:num>
  <w:num w:numId="29">
    <w:abstractNumId w:val="1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6A84"/>
    <w:rsid w:val="00036E16"/>
    <w:rsid w:val="0005210E"/>
    <w:rsid w:val="000639B8"/>
    <w:rsid w:val="00065954"/>
    <w:rsid w:val="000766F8"/>
    <w:rsid w:val="00076A84"/>
    <w:rsid w:val="000804A0"/>
    <w:rsid w:val="000A521F"/>
    <w:rsid w:val="000A6C7F"/>
    <w:rsid w:val="000A6F45"/>
    <w:rsid w:val="000E22F3"/>
    <w:rsid w:val="000E408F"/>
    <w:rsid w:val="000E52F3"/>
    <w:rsid w:val="000F0D54"/>
    <w:rsid w:val="000F2F61"/>
    <w:rsid w:val="000F6449"/>
    <w:rsid w:val="00102E45"/>
    <w:rsid w:val="00116470"/>
    <w:rsid w:val="00126946"/>
    <w:rsid w:val="00142241"/>
    <w:rsid w:val="00143F95"/>
    <w:rsid w:val="00150906"/>
    <w:rsid w:val="00163AAA"/>
    <w:rsid w:val="00171A3F"/>
    <w:rsid w:val="00182A3C"/>
    <w:rsid w:val="001837E5"/>
    <w:rsid w:val="00184D9D"/>
    <w:rsid w:val="00194FDA"/>
    <w:rsid w:val="0019667E"/>
    <w:rsid w:val="00196A72"/>
    <w:rsid w:val="001974BA"/>
    <w:rsid w:val="001B29AE"/>
    <w:rsid w:val="001C0334"/>
    <w:rsid w:val="001C2C7B"/>
    <w:rsid w:val="001C4249"/>
    <w:rsid w:val="001C5809"/>
    <w:rsid w:val="001D1321"/>
    <w:rsid w:val="001E4B2D"/>
    <w:rsid w:val="002001B3"/>
    <w:rsid w:val="00201082"/>
    <w:rsid w:val="00213C4E"/>
    <w:rsid w:val="00215350"/>
    <w:rsid w:val="002248B6"/>
    <w:rsid w:val="00224BB2"/>
    <w:rsid w:val="00227C35"/>
    <w:rsid w:val="00242B28"/>
    <w:rsid w:val="00245451"/>
    <w:rsid w:val="00253FA5"/>
    <w:rsid w:val="00255FBB"/>
    <w:rsid w:val="00270FC7"/>
    <w:rsid w:val="00277788"/>
    <w:rsid w:val="00290D98"/>
    <w:rsid w:val="002928FC"/>
    <w:rsid w:val="002D053C"/>
    <w:rsid w:val="002E5C61"/>
    <w:rsid w:val="002E7730"/>
    <w:rsid w:val="00323471"/>
    <w:rsid w:val="00342951"/>
    <w:rsid w:val="00344B5A"/>
    <w:rsid w:val="003451C6"/>
    <w:rsid w:val="003506F7"/>
    <w:rsid w:val="00361AA5"/>
    <w:rsid w:val="00374139"/>
    <w:rsid w:val="0038246C"/>
    <w:rsid w:val="003856B2"/>
    <w:rsid w:val="003869E3"/>
    <w:rsid w:val="003B069E"/>
    <w:rsid w:val="003B2662"/>
    <w:rsid w:val="003C26D9"/>
    <w:rsid w:val="003C3E48"/>
    <w:rsid w:val="00403AD2"/>
    <w:rsid w:val="00406FB9"/>
    <w:rsid w:val="00415181"/>
    <w:rsid w:val="00416A3E"/>
    <w:rsid w:val="00435097"/>
    <w:rsid w:val="00436138"/>
    <w:rsid w:val="0043735B"/>
    <w:rsid w:val="0045322B"/>
    <w:rsid w:val="00465CD4"/>
    <w:rsid w:val="004753DF"/>
    <w:rsid w:val="00481D64"/>
    <w:rsid w:val="00483D5D"/>
    <w:rsid w:val="00490445"/>
    <w:rsid w:val="004A65E7"/>
    <w:rsid w:val="004B377A"/>
    <w:rsid w:val="004C0ECD"/>
    <w:rsid w:val="004C33E3"/>
    <w:rsid w:val="004D5812"/>
    <w:rsid w:val="005115DC"/>
    <w:rsid w:val="00534AF8"/>
    <w:rsid w:val="00561639"/>
    <w:rsid w:val="00572A3C"/>
    <w:rsid w:val="00573038"/>
    <w:rsid w:val="005750E0"/>
    <w:rsid w:val="0057625D"/>
    <w:rsid w:val="00580747"/>
    <w:rsid w:val="0058339E"/>
    <w:rsid w:val="00586479"/>
    <w:rsid w:val="005A3541"/>
    <w:rsid w:val="005B0816"/>
    <w:rsid w:val="005C3CDE"/>
    <w:rsid w:val="005E2DE2"/>
    <w:rsid w:val="005F6BC1"/>
    <w:rsid w:val="006036EC"/>
    <w:rsid w:val="00605D72"/>
    <w:rsid w:val="006067F2"/>
    <w:rsid w:val="00615369"/>
    <w:rsid w:val="00636460"/>
    <w:rsid w:val="00636C90"/>
    <w:rsid w:val="00641638"/>
    <w:rsid w:val="00641751"/>
    <w:rsid w:val="00641F1F"/>
    <w:rsid w:val="006577FB"/>
    <w:rsid w:val="0066504B"/>
    <w:rsid w:val="0066527C"/>
    <w:rsid w:val="00665EB4"/>
    <w:rsid w:val="00677291"/>
    <w:rsid w:val="006802F0"/>
    <w:rsid w:val="0068680C"/>
    <w:rsid w:val="006912FE"/>
    <w:rsid w:val="006922F5"/>
    <w:rsid w:val="006A3AB3"/>
    <w:rsid w:val="006B780A"/>
    <w:rsid w:val="006D1B1C"/>
    <w:rsid w:val="006E0B09"/>
    <w:rsid w:val="006E1B16"/>
    <w:rsid w:val="006E3909"/>
    <w:rsid w:val="006E4B81"/>
    <w:rsid w:val="006F269F"/>
    <w:rsid w:val="00702883"/>
    <w:rsid w:val="00712E20"/>
    <w:rsid w:val="00716D38"/>
    <w:rsid w:val="00721D26"/>
    <w:rsid w:val="007233AA"/>
    <w:rsid w:val="00731165"/>
    <w:rsid w:val="00757DB6"/>
    <w:rsid w:val="007603D1"/>
    <w:rsid w:val="0076652D"/>
    <w:rsid w:val="007736CC"/>
    <w:rsid w:val="007827EC"/>
    <w:rsid w:val="007875B8"/>
    <w:rsid w:val="007B2AFA"/>
    <w:rsid w:val="007B387F"/>
    <w:rsid w:val="007C75BE"/>
    <w:rsid w:val="00804330"/>
    <w:rsid w:val="00826027"/>
    <w:rsid w:val="0082711C"/>
    <w:rsid w:val="00857515"/>
    <w:rsid w:val="00865981"/>
    <w:rsid w:val="00865CA2"/>
    <w:rsid w:val="00884788"/>
    <w:rsid w:val="00885A17"/>
    <w:rsid w:val="00886CFC"/>
    <w:rsid w:val="00896190"/>
    <w:rsid w:val="008B6F3A"/>
    <w:rsid w:val="008C06AE"/>
    <w:rsid w:val="008C5A89"/>
    <w:rsid w:val="008D13E5"/>
    <w:rsid w:val="008E0A3B"/>
    <w:rsid w:val="008E4F84"/>
    <w:rsid w:val="008E6559"/>
    <w:rsid w:val="008F3357"/>
    <w:rsid w:val="00903C14"/>
    <w:rsid w:val="00926544"/>
    <w:rsid w:val="009376D8"/>
    <w:rsid w:val="00943C15"/>
    <w:rsid w:val="009536D9"/>
    <w:rsid w:val="009554A5"/>
    <w:rsid w:val="00965723"/>
    <w:rsid w:val="0097440F"/>
    <w:rsid w:val="009A2067"/>
    <w:rsid w:val="009B5686"/>
    <w:rsid w:val="009C0D3C"/>
    <w:rsid w:val="009C3B69"/>
    <w:rsid w:val="009E47CC"/>
    <w:rsid w:val="009E70C1"/>
    <w:rsid w:val="009F111E"/>
    <w:rsid w:val="00A05338"/>
    <w:rsid w:val="00A05E31"/>
    <w:rsid w:val="00A13675"/>
    <w:rsid w:val="00A23853"/>
    <w:rsid w:val="00A24A48"/>
    <w:rsid w:val="00A2791F"/>
    <w:rsid w:val="00A33008"/>
    <w:rsid w:val="00A46631"/>
    <w:rsid w:val="00A60280"/>
    <w:rsid w:val="00A66F25"/>
    <w:rsid w:val="00A866C8"/>
    <w:rsid w:val="00A96D85"/>
    <w:rsid w:val="00AB382B"/>
    <w:rsid w:val="00AC2F2A"/>
    <w:rsid w:val="00AD14A8"/>
    <w:rsid w:val="00AF765C"/>
    <w:rsid w:val="00B03FA1"/>
    <w:rsid w:val="00B05157"/>
    <w:rsid w:val="00B176D4"/>
    <w:rsid w:val="00B22109"/>
    <w:rsid w:val="00B253DB"/>
    <w:rsid w:val="00B2735F"/>
    <w:rsid w:val="00B31D46"/>
    <w:rsid w:val="00B4107E"/>
    <w:rsid w:val="00B671B2"/>
    <w:rsid w:val="00B77990"/>
    <w:rsid w:val="00B82F7F"/>
    <w:rsid w:val="00B878EE"/>
    <w:rsid w:val="00BA4C37"/>
    <w:rsid w:val="00BB6030"/>
    <w:rsid w:val="00BB7BA9"/>
    <w:rsid w:val="00BE2F53"/>
    <w:rsid w:val="00BF7244"/>
    <w:rsid w:val="00C134DD"/>
    <w:rsid w:val="00C167F7"/>
    <w:rsid w:val="00C16E5C"/>
    <w:rsid w:val="00C27038"/>
    <w:rsid w:val="00C362B0"/>
    <w:rsid w:val="00C44A16"/>
    <w:rsid w:val="00C62233"/>
    <w:rsid w:val="00C7224E"/>
    <w:rsid w:val="00C831A2"/>
    <w:rsid w:val="00C95C79"/>
    <w:rsid w:val="00CA22CD"/>
    <w:rsid w:val="00CA36E7"/>
    <w:rsid w:val="00CA6A74"/>
    <w:rsid w:val="00CA7606"/>
    <w:rsid w:val="00CC0C7E"/>
    <w:rsid w:val="00CC0E8E"/>
    <w:rsid w:val="00CD1D42"/>
    <w:rsid w:val="00CD3DF5"/>
    <w:rsid w:val="00CE29A6"/>
    <w:rsid w:val="00CE71A4"/>
    <w:rsid w:val="00D05B93"/>
    <w:rsid w:val="00D114BB"/>
    <w:rsid w:val="00D13CEF"/>
    <w:rsid w:val="00D16424"/>
    <w:rsid w:val="00D47548"/>
    <w:rsid w:val="00D568EA"/>
    <w:rsid w:val="00D63179"/>
    <w:rsid w:val="00DA07AC"/>
    <w:rsid w:val="00DA5E7F"/>
    <w:rsid w:val="00DA632A"/>
    <w:rsid w:val="00DB4D55"/>
    <w:rsid w:val="00DC31B8"/>
    <w:rsid w:val="00DC6CAB"/>
    <w:rsid w:val="00DE4D22"/>
    <w:rsid w:val="00DF793B"/>
    <w:rsid w:val="00E03D8A"/>
    <w:rsid w:val="00E1438F"/>
    <w:rsid w:val="00E40B8C"/>
    <w:rsid w:val="00E57087"/>
    <w:rsid w:val="00E66A20"/>
    <w:rsid w:val="00E70EB8"/>
    <w:rsid w:val="00E96B85"/>
    <w:rsid w:val="00EA17F1"/>
    <w:rsid w:val="00EA2395"/>
    <w:rsid w:val="00EA63A0"/>
    <w:rsid w:val="00EC40CF"/>
    <w:rsid w:val="00ED3B84"/>
    <w:rsid w:val="00F03CBD"/>
    <w:rsid w:val="00F4111D"/>
    <w:rsid w:val="00F526E8"/>
    <w:rsid w:val="00F6032A"/>
    <w:rsid w:val="00F6429B"/>
    <w:rsid w:val="00F734F3"/>
    <w:rsid w:val="00F75CF7"/>
    <w:rsid w:val="00F83417"/>
    <w:rsid w:val="00F92C27"/>
    <w:rsid w:val="00F97E76"/>
    <w:rsid w:val="00FA4B34"/>
    <w:rsid w:val="00FA5831"/>
    <w:rsid w:val="00FB37D9"/>
    <w:rsid w:val="00FB709B"/>
    <w:rsid w:val="00FC4159"/>
    <w:rsid w:val="00FD7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AF8C9D4"/>
  <w15:docId w15:val="{83961475-A8C7-6A49-9B50-04AF4A374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2791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279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locked/>
    <w:rsid w:val="00A2791F"/>
    <w:rPr>
      <w:rFonts w:cs="Times New Roman"/>
    </w:rPr>
  </w:style>
  <w:style w:type="paragraph" w:styleId="Footer">
    <w:name w:val="footer"/>
    <w:basedOn w:val="Normal"/>
    <w:link w:val="FooterChar"/>
    <w:rsid w:val="00A279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locked/>
    <w:rsid w:val="00A2791F"/>
    <w:rPr>
      <w:rFonts w:cs="Times New Roman"/>
    </w:rPr>
  </w:style>
  <w:style w:type="paragraph" w:styleId="ListParagraph">
    <w:name w:val="List Paragraph"/>
    <w:basedOn w:val="Normal"/>
    <w:uiPriority w:val="34"/>
    <w:qFormat/>
    <w:rsid w:val="00150906"/>
    <w:pPr>
      <w:ind w:left="720"/>
      <w:contextualSpacing/>
    </w:pPr>
  </w:style>
  <w:style w:type="character" w:styleId="Hyperlink">
    <w:name w:val="Hyperlink"/>
    <w:basedOn w:val="DefaultParagraphFont"/>
    <w:rsid w:val="00150906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39"/>
    <w:rsid w:val="00323471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Emphasis">
    <w:name w:val="Emphasis"/>
    <w:basedOn w:val="DefaultParagraphFont"/>
    <w:qFormat/>
    <w:rsid w:val="00826027"/>
    <w:rPr>
      <w:rFonts w:cs="Times New Roman"/>
      <w:i/>
    </w:rPr>
  </w:style>
  <w:style w:type="table" w:styleId="TableClassic1">
    <w:name w:val="Table Classic 1"/>
    <w:basedOn w:val="TableNormal"/>
    <w:rsid w:val="006577FB"/>
    <w:pPr>
      <w:spacing w:after="200" w:line="276" w:lineRule="auto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1D13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D1321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C167F7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028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07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admin@cv-globalsolusindo.com" TargetMode="External"/><Relationship Id="rId2" Type="http://schemas.openxmlformats.org/officeDocument/2006/relationships/hyperlink" Target="mailto:admin@cv-globalsolusindo.com" TargetMode="External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Private\HRD%20Admin\Kop%20Surat%20CVG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86EB7B-837B-4D17-8AFC-B57B3015C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Kop Surat CVGS</Template>
  <TotalTime>64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Links>
    <vt:vector size="6" baseType="variant">
      <vt:variant>
        <vt:i4>7995414</vt:i4>
      </vt:variant>
      <vt:variant>
        <vt:i4>0</vt:i4>
      </vt:variant>
      <vt:variant>
        <vt:i4>0</vt:i4>
      </vt:variant>
      <vt:variant>
        <vt:i4>5</vt:i4>
      </vt:variant>
      <vt:variant>
        <vt:lpwstr>mailto:admin@cv-globalsolusindo.com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CVGS</dc:creator>
  <cp:lastModifiedBy>CVGS</cp:lastModifiedBy>
  <cp:revision>23</cp:revision>
  <cp:lastPrinted>2021-10-15T06:57:00Z</cp:lastPrinted>
  <dcterms:created xsi:type="dcterms:W3CDTF">2020-06-15T03:15:00Z</dcterms:created>
  <dcterms:modified xsi:type="dcterms:W3CDTF">2021-10-15T06:58:00Z</dcterms:modified>
</cp:coreProperties>
</file>